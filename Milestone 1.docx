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 o:targetscreensize="1024,768">
      <v:fill r:id="rId7" o:title="dot_grid_pages_a4_1" recolor="t" type="frame"/>
    </v:background>
  </w:background>
  <w:body>
    <w:p w14:paraId="1A89245A" w14:textId="10C921C1" w:rsidR="00537F53" w:rsidRPr="00B206EE" w:rsidRDefault="00CD35F3" w:rsidP="00B206EE">
      <w:pPr>
        <w:pStyle w:val="Title"/>
      </w:pPr>
      <w:r>
        <w:rPr>
          <w:rFonts w:ascii="News706 BT" w:hAnsi="News706 B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3B28E4" wp14:editId="4119653B">
                <wp:simplePos x="0" y="0"/>
                <wp:positionH relativeFrom="column">
                  <wp:posOffset>4293870</wp:posOffset>
                </wp:positionH>
                <wp:positionV relativeFrom="paragraph">
                  <wp:posOffset>-316230</wp:posOffset>
                </wp:positionV>
                <wp:extent cx="982980" cy="724535"/>
                <wp:effectExtent l="0" t="0" r="762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24535"/>
                        </a:xfrm>
                        <a:custGeom>
                          <a:avLst/>
                          <a:gdLst>
                            <a:gd name="connsiteX0" fmla="*/ 21301 w 833264"/>
                            <a:gd name="connsiteY0" fmla="*/ 171483 h 663741"/>
                            <a:gd name="connsiteX1" fmla="*/ 249901 w 833264"/>
                            <a:gd name="connsiteY1" fmla="*/ 651543 h 663741"/>
                            <a:gd name="connsiteX2" fmla="*/ 821401 w 833264"/>
                            <a:gd name="connsiteY2" fmla="*/ 483903 h 663741"/>
                            <a:gd name="connsiteX3" fmla="*/ 592801 w 833264"/>
                            <a:gd name="connsiteY3" fmla="*/ 87663 h 663741"/>
                            <a:gd name="connsiteX4" fmla="*/ 74641 w 833264"/>
                            <a:gd name="connsiteY4" fmla="*/ 3843 h 663741"/>
                            <a:gd name="connsiteX5" fmla="*/ 21301 w 833264"/>
                            <a:gd name="connsiteY5" fmla="*/ 171483 h 663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33264" h="663741">
                              <a:moveTo>
                                <a:pt x="21301" y="171483"/>
                              </a:moveTo>
                              <a:cubicBezTo>
                                <a:pt x="50511" y="279433"/>
                                <a:pt x="116551" y="599473"/>
                                <a:pt x="249901" y="651543"/>
                              </a:cubicBezTo>
                              <a:cubicBezTo>
                                <a:pt x="383251" y="703613"/>
                                <a:pt x="764251" y="577883"/>
                                <a:pt x="821401" y="483903"/>
                              </a:cubicBezTo>
                              <a:cubicBezTo>
                                <a:pt x="878551" y="389923"/>
                                <a:pt x="717261" y="167673"/>
                                <a:pt x="592801" y="87663"/>
                              </a:cubicBezTo>
                              <a:cubicBezTo>
                                <a:pt x="468341" y="7653"/>
                                <a:pt x="169891" y="-8857"/>
                                <a:pt x="74641" y="3843"/>
                              </a:cubicBezTo>
                              <a:cubicBezTo>
                                <a:pt x="-20609" y="16543"/>
                                <a:pt x="-7909" y="63533"/>
                                <a:pt x="21301" y="1714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D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D86F" id="Freeform: Shape 18" o:spid="_x0000_s1026" style="position:absolute;margin-left:338.1pt;margin-top:-24.9pt;width:77.4pt;height:57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3264,66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" path="m21301,171483v29210,107950,95250,427990,228600,480060c383251,703613,764251,577883,821401,483903,878551,389923,717261,167673,592801,87663,468341,7653,169891,-8857,74641,3843,-20609,16543,-7909,63533,21301,171483xe" fillcolor="#e4dcec" stroked="f" strokeweight="1pt">
                <v:stroke joinstyle="miter"/>
                <v:path arrowok="t" o:connecttype="custom" o:connectlocs="25128,187190;294802,711220;968986,528225;699312,95692;88052,4195;25128,187190" o:connectangles="0,0,0,0,0,0"/>
              </v:shape>
            </w:pict>
          </mc:Fallback>
        </mc:AlternateContent>
      </w:r>
      <w:r w:rsidR="00F14031">
        <w:rPr>
          <w:rFonts w:ascii="News706 BT" w:hAnsi="News706 B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F3E1D58" wp14:editId="535442A7">
                <wp:simplePos x="0" y="0"/>
                <wp:positionH relativeFrom="column">
                  <wp:posOffset>-731520</wp:posOffset>
                </wp:positionH>
                <wp:positionV relativeFrom="paragraph">
                  <wp:posOffset>-388619</wp:posOffset>
                </wp:positionV>
                <wp:extent cx="1752600" cy="1162050"/>
                <wp:effectExtent l="0" t="0" r="0" b="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62050"/>
                        </a:xfrm>
                        <a:custGeom>
                          <a:avLst/>
                          <a:gdLst>
                            <a:gd name="connsiteX0" fmla="*/ 2110740 w 2215162"/>
                            <a:gd name="connsiteY0" fmla="*/ 0 h 2112330"/>
                            <a:gd name="connsiteX1" fmla="*/ 2209800 w 2215162"/>
                            <a:gd name="connsiteY1" fmla="*/ 464820 h 2112330"/>
                            <a:gd name="connsiteX2" fmla="*/ 1965960 w 2215162"/>
                            <a:gd name="connsiteY2" fmla="*/ 1066800 h 2112330"/>
                            <a:gd name="connsiteX3" fmla="*/ 1790700 w 2215162"/>
                            <a:gd name="connsiteY3" fmla="*/ 1645920 h 2112330"/>
                            <a:gd name="connsiteX4" fmla="*/ 815340 w 2215162"/>
                            <a:gd name="connsiteY4" fmla="*/ 2095500 h 2112330"/>
                            <a:gd name="connsiteX5" fmla="*/ 0 w 2215162"/>
                            <a:gd name="connsiteY5" fmla="*/ 1973580 h 2112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215162" h="2112330">
                              <a:moveTo>
                                <a:pt x="2110740" y="0"/>
                              </a:moveTo>
                              <a:cubicBezTo>
                                <a:pt x="2172335" y="143510"/>
                                <a:pt x="2233930" y="287020"/>
                                <a:pt x="2209800" y="464820"/>
                              </a:cubicBezTo>
                              <a:cubicBezTo>
                                <a:pt x="2185670" y="642620"/>
                                <a:pt x="2035810" y="869950"/>
                                <a:pt x="1965960" y="1066800"/>
                              </a:cubicBezTo>
                              <a:cubicBezTo>
                                <a:pt x="1896110" y="1263650"/>
                                <a:pt x="1982470" y="1474470"/>
                                <a:pt x="1790700" y="1645920"/>
                              </a:cubicBezTo>
                              <a:cubicBezTo>
                                <a:pt x="1598930" y="1817370"/>
                                <a:pt x="1113790" y="2040890"/>
                                <a:pt x="815340" y="2095500"/>
                              </a:cubicBezTo>
                              <a:cubicBezTo>
                                <a:pt x="516890" y="2150110"/>
                                <a:pt x="258445" y="2061845"/>
                                <a:pt x="0" y="1973580"/>
                              </a:cubicBezTo>
                            </a:path>
                          </a:pathLst>
                        </a:custGeom>
                        <a:solidFill>
                          <a:srgbClr val="BAD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9234" id="Freeform: Shape 16" o:spid="_x0000_s1026" style="position:absolute;margin-left:-57.6pt;margin-top:-30.6pt;width:138pt;height:91.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5162,211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" path="m2110740,v61595,143510,123190,287020,99060,464820c2185670,642620,2035810,869950,1965960,1066800v-69850,196850,16510,407670,-175260,579120c1598930,1817370,1113790,2040890,815340,2095500,516890,2150110,258445,2061845,,1973580e" fillcolor="#bad7df" stroked="f" strokeweight="1pt">
                <v:stroke joinstyle="miter"/>
                <v:path arrowok="t" o:connecttype="custom" o:connectlocs="1669983,0;1748358,255710;1555435,586876;1416773,905465;645084,1152791;0,1085720" o:connectangles="0,0,0,0,0,0"/>
              </v:shape>
            </w:pict>
          </mc:Fallback>
        </mc:AlternateContent>
      </w:r>
      <w:r w:rsidR="00FD3D41">
        <w:rPr>
          <w:rFonts w:ascii="News706 BT" w:hAnsi="News706 B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C970226" wp14:editId="6AA6C0DC">
                <wp:simplePos x="0" y="0"/>
                <wp:positionH relativeFrom="column">
                  <wp:posOffset>-2044065</wp:posOffset>
                </wp:positionH>
                <wp:positionV relativeFrom="paragraph">
                  <wp:posOffset>-1116965</wp:posOffset>
                </wp:positionV>
                <wp:extent cx="3369774" cy="1943100"/>
                <wp:effectExtent l="114300" t="895350" r="173990" b="895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42385">
                          <a:off x="0" y="0"/>
                          <a:ext cx="3369774" cy="1943100"/>
                        </a:xfrm>
                        <a:prstGeom prst="rect">
                          <a:avLst/>
                        </a:prstGeom>
                        <a:solidFill>
                          <a:srgbClr val="BAD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3D904" id="Rectangle 17" o:spid="_x0000_s1026" style="position:absolute;margin-left:-160.95pt;margin-top:-87.95pt;width:265.35pt;height:153pt;rotation:9002882fd;z-index:251658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" fillcolor="#bad7df" stroked="f" strokeweight="1pt"/>
            </w:pict>
          </mc:Fallback>
        </mc:AlternateContent>
      </w:r>
      <w:r w:rsidR="00FD3D41">
        <w:rPr>
          <w:rFonts w:ascii="News706 BT" w:hAnsi="News706 B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4125904F" wp14:editId="372DB393">
                <wp:simplePos x="0" y="0"/>
                <wp:positionH relativeFrom="column">
                  <wp:posOffset>5399405</wp:posOffset>
                </wp:positionH>
                <wp:positionV relativeFrom="paragraph">
                  <wp:posOffset>-545465</wp:posOffset>
                </wp:positionV>
                <wp:extent cx="1880235" cy="2306955"/>
                <wp:effectExtent l="0" t="0" r="5715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2306955"/>
                        </a:xfrm>
                        <a:custGeom>
                          <a:avLst/>
                          <a:gdLst>
                            <a:gd name="connsiteX0" fmla="*/ 62228 w 1880786"/>
                            <a:gd name="connsiteY0" fmla="*/ 172189 h 2307306"/>
                            <a:gd name="connsiteX1" fmla="*/ 344168 w 1880786"/>
                            <a:gd name="connsiteY1" fmla="*/ 797029 h 2307306"/>
                            <a:gd name="connsiteX2" fmla="*/ 229868 w 1880786"/>
                            <a:gd name="connsiteY2" fmla="*/ 1200889 h 2307306"/>
                            <a:gd name="connsiteX3" fmla="*/ 458468 w 1880786"/>
                            <a:gd name="connsiteY3" fmla="*/ 1833349 h 2307306"/>
                            <a:gd name="connsiteX4" fmla="*/ 1304288 w 1880786"/>
                            <a:gd name="connsiteY4" fmla="*/ 2214349 h 2307306"/>
                            <a:gd name="connsiteX5" fmla="*/ 1753868 w 1880786"/>
                            <a:gd name="connsiteY5" fmla="*/ 2107669 h 2307306"/>
                            <a:gd name="connsiteX6" fmla="*/ 1731008 w 1880786"/>
                            <a:gd name="connsiteY6" fmla="*/ 172189 h 2307306"/>
                            <a:gd name="connsiteX7" fmla="*/ 62228 w 1880786"/>
                            <a:gd name="connsiteY7" fmla="*/ 172189 h 23073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80786" h="2307306">
                              <a:moveTo>
                                <a:pt x="62228" y="172189"/>
                              </a:moveTo>
                              <a:cubicBezTo>
                                <a:pt x="-168912" y="276329"/>
                                <a:pt x="316228" y="625579"/>
                                <a:pt x="344168" y="797029"/>
                              </a:cubicBezTo>
                              <a:cubicBezTo>
                                <a:pt x="372108" y="968479"/>
                                <a:pt x="210818" y="1028169"/>
                                <a:pt x="229868" y="1200889"/>
                              </a:cubicBezTo>
                              <a:cubicBezTo>
                                <a:pt x="248918" y="1373609"/>
                                <a:pt x="279398" y="1664439"/>
                                <a:pt x="458468" y="1833349"/>
                              </a:cubicBezTo>
                              <a:cubicBezTo>
                                <a:pt x="637538" y="2002259"/>
                                <a:pt x="1088388" y="2168629"/>
                                <a:pt x="1304288" y="2214349"/>
                              </a:cubicBezTo>
                              <a:cubicBezTo>
                                <a:pt x="1520188" y="2260069"/>
                                <a:pt x="1682748" y="2448029"/>
                                <a:pt x="1753868" y="2107669"/>
                              </a:cubicBezTo>
                              <a:cubicBezTo>
                                <a:pt x="1824988" y="1767309"/>
                                <a:pt x="2011678" y="501119"/>
                                <a:pt x="1731008" y="172189"/>
                              </a:cubicBezTo>
                              <a:cubicBezTo>
                                <a:pt x="1450338" y="-156741"/>
                                <a:pt x="293368" y="68049"/>
                                <a:pt x="62228" y="172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EA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0556" id="Freeform: Shape 20" o:spid="_x0000_s1026" style="position:absolute;margin-left:425.15pt;margin-top:-42.95pt;width:148.05pt;height:181.65pt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0786,230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" path="m62228,172189c-168912,276329,316228,625579,344168,797029v27940,171450,-133350,231140,-114300,403860c248918,1373609,279398,1664439,458468,1833349v179070,168910,629920,335280,845820,381000c1520188,2260069,1682748,2448029,1753868,2107669,1824988,1767309,2011678,501119,1731008,172189,1450338,-156741,293368,68049,62228,172189xe" fillcolor="#c0eadf" stroked="f" strokeweight="1pt">
                <v:stroke joinstyle="miter"/>
                <v:path arrowok="t" o:connecttype="custom" o:connectlocs="62210,172163;344067,796908;229801,1200706;458334,1833070;1303906,2214012;1753354,2107348;1730501,172163;62210,172163" o:connectangles="0,0,0,0,0,0,0,0"/>
              </v:shape>
            </w:pict>
          </mc:Fallback>
        </mc:AlternateContent>
      </w:r>
      <w:r w:rsidR="00FD3D41">
        <w:rPr>
          <w:rFonts w:ascii="News706 BT" w:hAnsi="News706 BT"/>
          <w:sz w:val="144"/>
          <w:szCs w:val="144"/>
        </w:rPr>
        <w:t xml:space="preserve">     </w:t>
      </w:r>
      <w:r>
        <w:rPr>
          <w:rFonts w:ascii="News706 BT" w:hAnsi="News706 BT"/>
          <w:sz w:val="144"/>
          <w:szCs w:val="144"/>
        </w:rPr>
        <w:t xml:space="preserve">      </w:t>
      </w:r>
      <w:r>
        <w:t>Milestone 1</w:t>
      </w:r>
    </w:p>
    <w:p w14:paraId="48E6B2EC" w14:textId="06D94BF8" w:rsidR="00537F53" w:rsidRDefault="00A56F99">
      <w:r>
        <w:rPr>
          <w:rFonts w:ascii="Exotc350 Bd BT" w:hAnsi="Exotc350 Bd B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2DEAC3FC" wp14:editId="28D40D0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715000" cy="152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0" cy="152400"/>
                        </a:xfrm>
                        <a:prstGeom prst="rect">
                          <a:avLst/>
                        </a:prstGeom>
                        <a:solidFill>
                          <a:srgbClr val="FF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721B" id="Rectangle 5" o:spid="_x0000_s1026" style="position:absolute;margin-left:0;margin-top:.75pt;width:450pt;height:12pt;flip:y;z-index:2516551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" fillcolor="#ffe2e2" stroked="f" strokeweight="1pt">
                <w10:wrap anchorx="margin"/>
              </v:rect>
            </w:pict>
          </mc:Fallback>
        </mc:AlternateContent>
      </w:r>
    </w:p>
    <w:p w14:paraId="0C2D0E45" w14:textId="5375900C" w:rsidR="0044034C" w:rsidRPr="00CD35F3" w:rsidRDefault="00CD35F3" w:rsidP="00412CAD">
      <w:pPr>
        <w:rPr>
          <w:rFonts w:ascii="Exotc350 Bd BT" w:hAnsi="Exotc350 Bd BT"/>
          <w:sz w:val="36"/>
          <w:szCs w:val="36"/>
        </w:rPr>
      </w:pPr>
      <w:r w:rsidRPr="00840CEA">
        <w:rPr>
          <w:rFonts w:ascii="Bahnschrift" w:hAnsi="Bahnschrif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AA444" wp14:editId="4EB3D2FD">
                <wp:simplePos x="0" y="0"/>
                <wp:positionH relativeFrom="column">
                  <wp:posOffset>-64770</wp:posOffset>
                </wp:positionH>
                <wp:positionV relativeFrom="paragraph">
                  <wp:posOffset>339725</wp:posOffset>
                </wp:positionV>
                <wp:extent cx="333375" cy="45719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5719"/>
                        </a:xfrm>
                        <a:prstGeom prst="rect">
                          <a:avLst/>
                        </a:prstGeom>
                        <a:solidFill>
                          <a:srgbClr val="FF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90577" id="Rectangle 6" o:spid="_x0000_s1026" style="position:absolute;margin-left:-5.1pt;margin-top:26.75pt;width:26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" fillcolor="#ffe2e2" stroked="f" strokeweight="1pt"/>
            </w:pict>
          </mc:Fallback>
        </mc:AlternateContent>
      </w:r>
      <w:r w:rsidR="00537F53">
        <w:rPr>
          <w:rFonts w:ascii="Exotc350 Bd BT" w:hAnsi="Exotc350 Bd BT"/>
          <w:sz w:val="36"/>
          <w:szCs w:val="36"/>
        </w:rPr>
        <w:t xml:space="preserve"> </w:t>
      </w:r>
      <w:bookmarkStart w:id="0" w:name="_Hlk201226603"/>
      <w:r w:rsidR="00EC263F" w:rsidRPr="00840CEA">
        <w:rPr>
          <w:rFonts w:ascii="Bahnschrift" w:hAnsi="Bahnschrift"/>
          <w:color w:val="6AA9BA"/>
          <w:sz w:val="44"/>
          <w:szCs w:val="44"/>
        </w:rPr>
        <w:t>1</w:t>
      </w:r>
      <w:r w:rsidR="00EC263F" w:rsidRPr="00840CEA">
        <w:rPr>
          <w:rFonts w:ascii="Bahnschrift" w:hAnsi="Bahnschrift"/>
          <w:color w:val="6AA9BA"/>
          <w:sz w:val="44"/>
          <w:szCs w:val="44"/>
          <w:vertAlign w:val="superscript"/>
        </w:rPr>
        <w:t>s</w:t>
      </w:r>
      <w:r w:rsidR="00A724FF">
        <w:rPr>
          <w:rFonts w:ascii="Bahnschrift" w:hAnsi="Bahnschrift"/>
          <w:color w:val="6AA9BA"/>
          <w:sz w:val="44"/>
          <w:szCs w:val="44"/>
          <w:vertAlign w:val="superscript"/>
        </w:rPr>
        <w:t>t</w:t>
      </w:r>
      <w:bookmarkEnd w:id="0"/>
    </w:p>
    <w:p w14:paraId="082975CE" w14:textId="1DB00707" w:rsidR="00A724FF" w:rsidRDefault="00A724FF" w:rsidP="00412CAD">
      <w:pPr>
        <w:rPr>
          <w:rFonts w:ascii="Bahnschrift" w:hAnsi="Bahnschrift"/>
          <w:color w:val="808080" w:themeColor="background1" w:themeShade="80"/>
          <w:sz w:val="44"/>
          <w:szCs w:val="44"/>
        </w:rPr>
      </w:pPr>
      <w:r w:rsidRPr="00A724FF">
        <w:rPr>
          <w:rFonts w:ascii="Bahnschrift" w:hAnsi="Bahnschrift"/>
          <w:color w:val="808080" w:themeColor="background1" w:themeShade="80"/>
          <w:sz w:val="44"/>
          <w:szCs w:val="44"/>
        </w:rPr>
        <w:t>Emails and Names:</w:t>
      </w:r>
      <w:r>
        <w:rPr>
          <w:rFonts w:ascii="Bahnschrift" w:hAnsi="Bahnschrift"/>
          <w:color w:val="808080" w:themeColor="background1" w:themeShade="80"/>
          <w:sz w:val="44"/>
          <w:szCs w:val="44"/>
        </w:rPr>
        <w:t xml:space="preserve"> </w:t>
      </w:r>
    </w:p>
    <w:p w14:paraId="1FA94E44" w14:textId="1F27795F" w:rsidR="00386B09" w:rsidRDefault="00A724FF" w:rsidP="00412CAD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 w:rsidRPr="00386B09">
        <w:rPr>
          <w:rFonts w:ascii="Bahnschrift" w:hAnsi="Bahnschrift"/>
          <w:color w:val="000000" w:themeColor="text1"/>
          <w:sz w:val="24"/>
          <w:szCs w:val="24"/>
        </w:rPr>
        <w:t>Veronica</w:t>
      </w:r>
      <w:r w:rsidR="00386B09" w:rsidRPr="00386B09">
        <w:rPr>
          <w:rFonts w:ascii="Bahnschrift" w:hAnsi="Bahnschrift"/>
          <w:color w:val="000000" w:themeColor="text1"/>
          <w:sz w:val="24"/>
          <w:szCs w:val="24"/>
        </w:rPr>
        <w:t xml:space="preserve"> Francis</w:t>
      </w:r>
      <w:r w:rsidR="00386B09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hyperlink r:id="rId10" w:history="1">
        <w:r w:rsidR="00D51EC1" w:rsidRPr="009B45CC">
          <w:rPr>
            <w:rStyle w:val="Hyperlink"/>
            <w:rFonts w:ascii="Bahnschrift" w:hAnsi="Bahnschrift"/>
            <w:sz w:val="24"/>
            <w:szCs w:val="24"/>
          </w:rPr>
          <w:t>ve901029@live.seminolestate.edu</w:t>
        </w:r>
      </w:hyperlink>
      <w:r w:rsidR="00386B09">
        <w:rPr>
          <w:rFonts w:ascii="Bahnschrift" w:hAnsi="Bahnschrift"/>
          <w:color w:val="000000" w:themeColor="text1"/>
          <w:sz w:val="24"/>
          <w:szCs w:val="24"/>
        </w:rPr>
        <w:t>)</w:t>
      </w:r>
    </w:p>
    <w:p w14:paraId="5AA6F2FB" w14:textId="50E0FB0D" w:rsidR="00386B09" w:rsidRDefault="00D51EC1" w:rsidP="00412CAD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Samaa Wahieb (</w:t>
      </w:r>
      <w:hyperlink r:id="rId11" w:history="1">
        <w:r w:rsidRPr="009B45CC">
          <w:rPr>
            <w:rStyle w:val="Hyperlink"/>
            <w:rFonts w:ascii="Bahnschrift" w:hAnsi="Bahnschrift"/>
            <w:sz w:val="24"/>
            <w:szCs w:val="24"/>
          </w:rPr>
          <w:t>sa249333@live.seminolestate.edu</w:t>
        </w:r>
      </w:hyperlink>
      <w:r>
        <w:rPr>
          <w:rFonts w:ascii="Bahnschrift" w:hAnsi="Bahnschrift"/>
          <w:color w:val="000000" w:themeColor="text1"/>
          <w:sz w:val="24"/>
          <w:szCs w:val="24"/>
        </w:rPr>
        <w:t>)</w:t>
      </w:r>
    </w:p>
    <w:p w14:paraId="78A9ED44" w14:textId="77F82C27" w:rsidR="00D51EC1" w:rsidRDefault="00D51EC1" w:rsidP="00412CAD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Aramis</w:t>
      </w:r>
      <w:r w:rsidR="002B773C">
        <w:rPr>
          <w:rFonts w:ascii="Bahnschrift" w:hAnsi="Bahnschrift"/>
          <w:color w:val="000000" w:themeColor="text1"/>
          <w:sz w:val="24"/>
          <w:szCs w:val="24"/>
        </w:rPr>
        <w:t xml:space="preserve"> Sattler (</w:t>
      </w:r>
      <w:hyperlink r:id="rId12" w:history="1">
        <w:r w:rsidR="002B773C" w:rsidRPr="009B45CC">
          <w:rPr>
            <w:rStyle w:val="Hyperlink"/>
            <w:rFonts w:ascii="Bahnschrift" w:hAnsi="Bahnschrift"/>
            <w:sz w:val="24"/>
            <w:szCs w:val="24"/>
          </w:rPr>
          <w:t>aramissattler@live.seminolestate.edu</w:t>
        </w:r>
      </w:hyperlink>
      <w:r w:rsidR="002B773C">
        <w:rPr>
          <w:rFonts w:ascii="Bahnschrift" w:hAnsi="Bahnschrift"/>
          <w:color w:val="000000" w:themeColor="text1"/>
          <w:sz w:val="24"/>
          <w:szCs w:val="24"/>
        </w:rPr>
        <w:t>)</w:t>
      </w:r>
    </w:p>
    <w:p w14:paraId="001E6A0B" w14:textId="645F036C" w:rsidR="00CD35F3" w:rsidRPr="00CD35F3" w:rsidRDefault="002B773C" w:rsidP="00CD35F3">
      <w:pPr>
        <w:pStyle w:val="ListParagraph"/>
        <w:numPr>
          <w:ilvl w:val="0"/>
          <w:numId w:val="10"/>
        </w:num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color w:val="000000" w:themeColor="text1"/>
          <w:sz w:val="24"/>
          <w:szCs w:val="24"/>
        </w:rPr>
        <w:t>Ethan Yeung (</w:t>
      </w:r>
      <w:hyperlink r:id="rId13" w:history="1">
        <w:r w:rsidR="00CD35F3" w:rsidRPr="009B45CC">
          <w:rPr>
            <w:rStyle w:val="Hyperlink"/>
            <w:rFonts w:ascii="Bahnschrift" w:hAnsi="Bahnschrift"/>
            <w:sz w:val="24"/>
            <w:szCs w:val="24"/>
          </w:rPr>
          <w:t>ethan9902@live.seminolestate.edu</w:t>
        </w:r>
      </w:hyperlink>
      <w:r w:rsidR="00CD35F3">
        <w:rPr>
          <w:rFonts w:ascii="Bahnschrift" w:hAnsi="Bahnschrift"/>
          <w:color w:val="000000" w:themeColor="text1"/>
          <w:sz w:val="24"/>
          <w:szCs w:val="24"/>
        </w:rPr>
        <w:t xml:space="preserve">) </w:t>
      </w:r>
    </w:p>
    <w:p w14:paraId="556AE458" w14:textId="34EAE375" w:rsidR="00F33EF4" w:rsidRPr="00840CEA" w:rsidRDefault="00CD35F3" w:rsidP="00412CAD">
      <w:pPr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3E1F80" wp14:editId="618A3704">
                <wp:simplePos x="0" y="0"/>
                <wp:positionH relativeFrom="margin">
                  <wp:posOffset>-236220</wp:posOffset>
                </wp:positionH>
                <wp:positionV relativeFrom="paragraph">
                  <wp:posOffset>467360</wp:posOffset>
                </wp:positionV>
                <wp:extent cx="3219450" cy="6991350"/>
                <wp:effectExtent l="0" t="0" r="76200" b="133350"/>
                <wp:wrapNone/>
                <wp:docPr id="781950959" name="Rectangle 781950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69913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ffectLst>
                          <a:outerShdw dist="139700" dir="3600000" algn="t" rotWithShape="0">
                            <a:srgbClr val="D5BDAF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14CB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1. Home Page</w:t>
                            </w:r>
                          </w:p>
                          <w:p w14:paraId="6ACAA6E1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Welcome Message: “Welcome to Barakah Beans – Where Faith Meets Flavor.”</w:t>
                            </w:r>
                          </w:p>
                          <w:p w14:paraId="7B70FEBF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8E9CCB7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Hero Image: Use the logo you uploaded or a warm, inviting image of coffee with Islamic-inspired designs.</w:t>
                            </w:r>
                          </w:p>
                          <w:p w14:paraId="7C5F4E89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F54D79A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Tagline: “Blessed Brews, Bold Flavors.”</w:t>
                            </w:r>
                          </w:p>
                          <w:p w14:paraId="24E01646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3C3417D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2. About Us</w:t>
                            </w:r>
                          </w:p>
                          <w:p w14:paraId="34B42BE2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Our Story: Share how the coffee shop started (e.g., “Founded by a local family passionate about coffee and community…”).</w:t>
                            </w:r>
                          </w:p>
                          <w:p w14:paraId="7F043DE9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0C8186A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B3653D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Meaning of Barakah: Explain what "Barakah" means to the brand and its spiritual/cultural inspiration.</w:t>
                            </w:r>
                          </w:p>
                          <w:p w14:paraId="38A910F1" w14:textId="77777777" w:rsidR="006C56FB" w:rsidRPr="006C56FB" w:rsidRDefault="006C56FB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3. Menu</w:t>
                            </w:r>
                          </w:p>
                          <w:p w14:paraId="48FBB3C2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Categorized sections:</w:t>
                            </w:r>
                          </w:p>
                          <w:p w14:paraId="7B2BFAE1" w14:textId="77777777" w:rsidR="006C56FB" w:rsidRPr="006C56FB" w:rsidRDefault="006C56FB" w:rsidP="006C56FB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Coffee (Espresso, Latte, Turkish Coffee, etc.)</w:t>
                            </w:r>
                          </w:p>
                          <w:p w14:paraId="61448F09" w14:textId="77777777" w:rsidR="006C56FB" w:rsidRPr="006C56FB" w:rsidRDefault="006C56FB" w:rsidP="006C56FB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Tea &amp; Other Drinks</w:t>
                            </w:r>
                          </w:p>
                          <w:p w14:paraId="1E302B81" w14:textId="77777777" w:rsidR="006C56FB" w:rsidRPr="006C56FB" w:rsidRDefault="006C56FB" w:rsidP="006C56FB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Pastries &amp; Snacks</w:t>
                            </w:r>
                          </w:p>
                          <w:p w14:paraId="3901C888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pictures, short descriptions, and prices.</w:t>
                            </w:r>
                          </w:p>
                          <w:p w14:paraId="775D959D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A53767A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E7C56EF" w14:textId="77777777" w:rsidR="00B3653D" w:rsidRPr="00B3653D" w:rsidRDefault="00B3653D" w:rsidP="00B3653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4555EDE" w14:textId="77777777" w:rsidR="00B532EE" w:rsidRDefault="00B532EE" w:rsidP="00F33EF4">
                            <w:pPr>
                              <w:rPr>
                                <w:rFonts w:ascii="Bahnschrift" w:hAnsi="Bahnschrif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A254636" w14:textId="77777777" w:rsidR="00B532EE" w:rsidRPr="00F33EF4" w:rsidRDefault="00B532EE" w:rsidP="00F33EF4">
                            <w:pPr>
                              <w:rPr>
                                <w:rFonts w:ascii="Bahnschrift" w:hAnsi="Bahnschrif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1F80" id="Rectangle 781950959" o:spid="_x0000_s1026" style="position:absolute;margin-left:-18.6pt;margin-top:36.8pt;width:253.5pt;height:55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" fillcolor="#f6f6f6" stroked="f" strokeweight="1pt">
                <v:shadow on="t" color="#d5bdaf" opacity="26214f" origin=",-.5" offset="5.5pt,3.36067mm"/>
                <v:textbox>
                  <w:txbxContent>
                    <w:p w14:paraId="752014CB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1. Home Page</w:t>
                      </w:r>
                    </w:p>
                    <w:p w14:paraId="6ACAA6E1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Welcome Message: “Welcome to Barakah Beans – Where Faith Meets Flavor.”</w:t>
                      </w:r>
                    </w:p>
                    <w:p w14:paraId="7B70FEBF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38E9CCB7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Hero Image: Use the logo you uploaded or a warm, inviting image of coffee with Islamic-inspired designs.</w:t>
                      </w:r>
                    </w:p>
                    <w:p w14:paraId="7C5F4E89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6F54D79A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Tagline: “Blessed Brews, Bold Flavors.”</w:t>
                      </w:r>
                    </w:p>
                    <w:p w14:paraId="24E01646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43C3417D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2. About Us</w:t>
                      </w:r>
                    </w:p>
                    <w:p w14:paraId="34B42BE2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Our Story: Share how the coffee shop started (e.g., “Founded by a local family passionate about coffee and community…”).</w:t>
                      </w:r>
                    </w:p>
                    <w:p w14:paraId="7F043DE9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60C8186A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3653D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Meaning of Barakah: Explain what "Barakah" means to the brand and its spiritual/cultural inspiration.</w:t>
                      </w:r>
                    </w:p>
                    <w:p w14:paraId="38A910F1" w14:textId="77777777" w:rsidR="006C56FB" w:rsidRPr="006C56FB" w:rsidRDefault="006C56FB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3. Menu</w:t>
                      </w:r>
                    </w:p>
                    <w:p w14:paraId="48FBB3C2" w14:textId="77777777" w:rsidR="006C56FB" w:rsidRPr="006C56FB" w:rsidRDefault="006C56FB" w:rsidP="006C56FB">
                      <w:pPr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Categorized sections:</w:t>
                      </w:r>
                    </w:p>
                    <w:p w14:paraId="7B2BFAE1" w14:textId="77777777" w:rsidR="006C56FB" w:rsidRPr="006C56FB" w:rsidRDefault="006C56FB" w:rsidP="006C56FB">
                      <w:pPr>
                        <w:numPr>
                          <w:ilvl w:val="1"/>
                          <w:numId w:val="2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Coffee (Espresso, Latte, Turkish Coffee, etc.)</w:t>
                      </w:r>
                    </w:p>
                    <w:p w14:paraId="61448F09" w14:textId="77777777" w:rsidR="006C56FB" w:rsidRPr="006C56FB" w:rsidRDefault="006C56FB" w:rsidP="006C56FB">
                      <w:pPr>
                        <w:numPr>
                          <w:ilvl w:val="1"/>
                          <w:numId w:val="2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Tea &amp; Other Drinks</w:t>
                      </w:r>
                    </w:p>
                    <w:p w14:paraId="1E302B81" w14:textId="77777777" w:rsidR="006C56FB" w:rsidRPr="006C56FB" w:rsidRDefault="006C56FB" w:rsidP="006C56FB">
                      <w:pPr>
                        <w:numPr>
                          <w:ilvl w:val="1"/>
                          <w:numId w:val="2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Pastries &amp; Snacks</w:t>
                      </w:r>
                    </w:p>
                    <w:p w14:paraId="3901C888" w14:textId="77777777" w:rsidR="006C56FB" w:rsidRPr="006C56FB" w:rsidRDefault="006C56FB" w:rsidP="006C56FB">
                      <w:pPr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Add pictures, short descriptions, and prices.</w:t>
                      </w:r>
                    </w:p>
                    <w:p w14:paraId="775D959D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3A53767A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7E7C56EF" w14:textId="77777777" w:rsidR="00B3653D" w:rsidRPr="00B3653D" w:rsidRDefault="00B3653D" w:rsidP="00B3653D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64555EDE" w14:textId="77777777" w:rsidR="00B532EE" w:rsidRDefault="00B532EE" w:rsidP="00F33EF4">
                      <w:pPr>
                        <w:rPr>
                          <w:rFonts w:ascii="Bahnschrift" w:hAnsi="Bahnschrift"/>
                          <w:color w:val="000000" w:themeColor="text1"/>
                          <w:lang w:val="en-US"/>
                        </w:rPr>
                      </w:pPr>
                    </w:p>
                    <w:p w14:paraId="3A254636" w14:textId="77777777" w:rsidR="00B532EE" w:rsidRPr="00F33EF4" w:rsidRDefault="00B532EE" w:rsidP="00F33EF4">
                      <w:pPr>
                        <w:rPr>
                          <w:rFonts w:ascii="Bahnschrift" w:hAnsi="Bahnschrif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63236" wp14:editId="50730D2B">
                <wp:simplePos x="0" y="0"/>
                <wp:positionH relativeFrom="margin">
                  <wp:posOffset>3107055</wp:posOffset>
                </wp:positionH>
                <wp:positionV relativeFrom="paragraph">
                  <wp:posOffset>428625</wp:posOffset>
                </wp:positionV>
                <wp:extent cx="3219450" cy="7029450"/>
                <wp:effectExtent l="0" t="0" r="76200" b="133350"/>
                <wp:wrapNone/>
                <wp:docPr id="130876728" name="Rectangle 130876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7029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ffectLst>
                          <a:outerShdw dist="139700" dir="3600000" algn="t" rotWithShape="0">
                            <a:srgbClr val="D5BDAF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FCAF" w14:textId="1D3067D6" w:rsidR="006C56FB" w:rsidRPr="006C56FB" w:rsidRDefault="006004BA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000000" w:themeColor="text1"/>
                                <w:lang w:val="en-US"/>
                              </w:rPr>
                              <w:t>❕</w:t>
                            </w:r>
                            <w:r w:rsidR="006C56FB"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4. Location &amp; Hours</w:t>
                            </w:r>
                          </w:p>
                          <w:p w14:paraId="0F60CAA6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Google Map embed or address.</w:t>
                            </w:r>
                          </w:p>
                          <w:p w14:paraId="0F4B0C90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Store Hours</w:t>
                            </w:r>
                          </w:p>
                          <w:p w14:paraId="4D2DA403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Contact Info: Email, phone, and social media links.</w:t>
                            </w:r>
                          </w:p>
                          <w:p w14:paraId="6AF9EDAA" w14:textId="412C93BF" w:rsidR="006C56FB" w:rsidRPr="006C56FB" w:rsidRDefault="006C56FB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1F8627" w14:textId="77777777" w:rsidR="006C56FB" w:rsidRPr="006C56FB" w:rsidRDefault="006C56FB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5. Online Ordering / Delivery</w:t>
                            </w:r>
                          </w:p>
                          <w:p w14:paraId="016A2F28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If available, link to DoorDash, </w:t>
                            </w:r>
                            <w:proofErr w:type="spellStart"/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UberEats</w:t>
                            </w:r>
                            <w:proofErr w:type="spellEnd"/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 or an internal order system.</w:t>
                            </w:r>
                          </w:p>
                          <w:p w14:paraId="619FD2B8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Include Pickup &amp; Delivery options.</w:t>
                            </w:r>
                          </w:p>
                          <w:p w14:paraId="4B63B7BC" w14:textId="662CD1D6" w:rsidR="006C56FB" w:rsidRPr="006C56FB" w:rsidRDefault="006C56FB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B8C72E6" w14:textId="77777777" w:rsidR="006C56FB" w:rsidRPr="006C56FB" w:rsidRDefault="006C56FB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6. Community &amp; Faith</w:t>
                            </w:r>
                          </w:p>
                          <w:p w14:paraId="6620C5F5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 section highlighting community involvement (e.g., Ramadan specials, local charity partnerships).</w:t>
                            </w:r>
                          </w:p>
                          <w:p w14:paraId="12573122" w14:textId="77777777" w:rsidR="006C56FB" w:rsidRPr="006C56FB" w:rsidRDefault="006C56FB" w:rsidP="006C56F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C56F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Highlight events or prayer-friendly atmosphere if relevant.</w:t>
                            </w:r>
                          </w:p>
                          <w:p w14:paraId="1BE9FD11" w14:textId="77777777" w:rsidR="008917A7" w:rsidRPr="008917A7" w:rsidRDefault="008917A7" w:rsidP="008917A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7. Gallery</w:t>
                            </w:r>
                          </w:p>
                          <w:p w14:paraId="7A9E311D" w14:textId="77777777" w:rsidR="008917A7" w:rsidRPr="008917A7" w:rsidRDefault="008917A7" w:rsidP="008917A7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Photos of the café, drinks, and community moments.</w:t>
                            </w:r>
                          </w:p>
                          <w:p w14:paraId="21CF31BA" w14:textId="77777777" w:rsidR="008917A7" w:rsidRPr="008917A7" w:rsidRDefault="008917A7" w:rsidP="008917A7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Show the vibe of the space.</w:t>
                            </w:r>
                          </w:p>
                          <w:p w14:paraId="24B380B7" w14:textId="77777777" w:rsidR="008917A7" w:rsidRPr="008917A7" w:rsidRDefault="008917A7" w:rsidP="008917A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pict w14:anchorId="5BD4603A">
                                <v:rect id="_x0000_i1249" style="width:0;height:1.5pt" o:hralign="center" o:hrstd="t" o:hr="t" fillcolor="#a0a0a0" stroked="f"/>
                              </w:pict>
                            </w:r>
                          </w:p>
                          <w:p w14:paraId="155DC5A6" w14:textId="77777777" w:rsidR="008917A7" w:rsidRPr="008917A7" w:rsidRDefault="008917A7" w:rsidP="008917A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8. Testimonials</w:t>
                            </w:r>
                          </w:p>
                          <w:p w14:paraId="49742AA0" w14:textId="77777777" w:rsidR="008917A7" w:rsidRPr="008917A7" w:rsidRDefault="008917A7" w:rsidP="008917A7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Real or sample reviews from happy customers.</w:t>
                            </w:r>
                          </w:p>
                          <w:p w14:paraId="0894143F" w14:textId="77777777" w:rsidR="008917A7" w:rsidRPr="008917A7" w:rsidRDefault="008917A7" w:rsidP="008917A7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8917A7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Quote format: “Best chai latte in town! – Aisha S.”</w:t>
                            </w:r>
                          </w:p>
                          <w:p w14:paraId="426C76ED" w14:textId="360492C2" w:rsidR="006004BA" w:rsidRPr="00B3653D" w:rsidRDefault="006004BA" w:rsidP="006C56F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61B2AED" w14:textId="77777777" w:rsidR="006004BA" w:rsidRPr="00B3653D" w:rsidRDefault="006004BA" w:rsidP="006004B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B4AB537" w14:textId="77777777" w:rsidR="006004BA" w:rsidRPr="00B3653D" w:rsidRDefault="006004BA" w:rsidP="006004B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16E722" w14:textId="77777777" w:rsidR="006004BA" w:rsidRDefault="006004BA" w:rsidP="006004BA">
                            <w:pPr>
                              <w:rPr>
                                <w:rFonts w:ascii="Bahnschrift" w:hAnsi="Bahnschrif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5ADC96A" w14:textId="77777777" w:rsidR="006004BA" w:rsidRPr="00F33EF4" w:rsidRDefault="006004BA" w:rsidP="006004BA">
                            <w:pPr>
                              <w:rPr>
                                <w:rFonts w:ascii="Bahnschrift" w:hAnsi="Bahnschrif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3236" id="Rectangle 130876728" o:spid="_x0000_s1027" style="position:absolute;margin-left:244.65pt;margin-top:33.75pt;width:253.5pt;height:55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" fillcolor="#f6f6f6" stroked="f" strokeweight="1pt">
                <v:shadow on="t" color="#d5bdaf" opacity="26214f" origin=",-.5" offset="5.5pt,3.36067mm"/>
                <v:textbox>
                  <w:txbxContent>
                    <w:p w14:paraId="74EEFCAF" w14:textId="1D3067D6" w:rsidR="006C56FB" w:rsidRPr="006C56FB" w:rsidRDefault="006004BA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color w:val="000000" w:themeColor="text1"/>
                          <w:lang w:val="en-US"/>
                        </w:rPr>
                        <w:t>❕</w:t>
                      </w:r>
                      <w:r w:rsidR="006C56FB"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4. Location &amp; Hours</w:t>
                      </w:r>
                    </w:p>
                    <w:p w14:paraId="0F60CAA6" w14:textId="77777777" w:rsidR="006C56FB" w:rsidRPr="006C56FB" w:rsidRDefault="006C56FB" w:rsidP="006C56FB">
                      <w:pPr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Google Map embed or address.</w:t>
                      </w:r>
                    </w:p>
                    <w:p w14:paraId="0F4B0C90" w14:textId="77777777" w:rsidR="006C56FB" w:rsidRPr="006C56FB" w:rsidRDefault="006C56FB" w:rsidP="006C56FB">
                      <w:pPr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Store Hours</w:t>
                      </w:r>
                    </w:p>
                    <w:p w14:paraId="4D2DA403" w14:textId="77777777" w:rsidR="006C56FB" w:rsidRPr="006C56FB" w:rsidRDefault="006C56FB" w:rsidP="006C56FB">
                      <w:pPr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Contact Info: Email, phone, and social media links.</w:t>
                      </w:r>
                    </w:p>
                    <w:p w14:paraId="6AF9EDAA" w14:textId="412C93BF" w:rsidR="006C56FB" w:rsidRPr="006C56FB" w:rsidRDefault="006C56FB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11F8627" w14:textId="77777777" w:rsidR="006C56FB" w:rsidRPr="006C56FB" w:rsidRDefault="006C56FB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5. Online Ordering / Delivery</w:t>
                      </w:r>
                    </w:p>
                    <w:p w14:paraId="016A2F28" w14:textId="77777777" w:rsidR="006C56FB" w:rsidRPr="006C56FB" w:rsidRDefault="006C56FB" w:rsidP="006C56FB">
                      <w:pPr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 xml:space="preserve">If available, link to DoorDash, </w:t>
                      </w:r>
                      <w:proofErr w:type="spellStart"/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UberEats</w:t>
                      </w:r>
                      <w:proofErr w:type="spellEnd"/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, or an internal order system.</w:t>
                      </w:r>
                    </w:p>
                    <w:p w14:paraId="619FD2B8" w14:textId="77777777" w:rsidR="006C56FB" w:rsidRPr="006C56FB" w:rsidRDefault="006C56FB" w:rsidP="006C56FB">
                      <w:pPr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Include Pickup &amp; Delivery options.</w:t>
                      </w:r>
                    </w:p>
                    <w:p w14:paraId="4B63B7BC" w14:textId="662CD1D6" w:rsidR="006C56FB" w:rsidRPr="006C56FB" w:rsidRDefault="006C56FB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4B8C72E6" w14:textId="77777777" w:rsidR="006C56FB" w:rsidRPr="006C56FB" w:rsidRDefault="006C56FB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6. Community &amp; Faith</w:t>
                      </w:r>
                    </w:p>
                    <w:p w14:paraId="6620C5F5" w14:textId="77777777" w:rsidR="006C56FB" w:rsidRPr="006C56FB" w:rsidRDefault="006C56FB" w:rsidP="006C56FB">
                      <w:pPr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A section highlighting community involvement (e.g., Ramadan specials, local charity partnerships).</w:t>
                      </w:r>
                    </w:p>
                    <w:p w14:paraId="12573122" w14:textId="77777777" w:rsidR="006C56FB" w:rsidRPr="006C56FB" w:rsidRDefault="006C56FB" w:rsidP="006C56FB">
                      <w:pPr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C56F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Highlight events or prayer-friendly atmosphere if relevant.</w:t>
                      </w:r>
                    </w:p>
                    <w:p w14:paraId="1BE9FD11" w14:textId="77777777" w:rsidR="008917A7" w:rsidRPr="008917A7" w:rsidRDefault="008917A7" w:rsidP="008917A7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7. Gallery</w:t>
                      </w:r>
                    </w:p>
                    <w:p w14:paraId="7A9E311D" w14:textId="77777777" w:rsidR="008917A7" w:rsidRPr="008917A7" w:rsidRDefault="008917A7" w:rsidP="008917A7">
                      <w:pPr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Photos of the café, drinks, and community moments.</w:t>
                      </w:r>
                    </w:p>
                    <w:p w14:paraId="21CF31BA" w14:textId="77777777" w:rsidR="008917A7" w:rsidRPr="008917A7" w:rsidRDefault="008917A7" w:rsidP="008917A7">
                      <w:pPr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Show the vibe of the space.</w:t>
                      </w:r>
                    </w:p>
                    <w:p w14:paraId="24B380B7" w14:textId="77777777" w:rsidR="008917A7" w:rsidRPr="008917A7" w:rsidRDefault="008917A7" w:rsidP="008917A7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pict w14:anchorId="5BD4603A">
                          <v:rect id="_x0000_i1249" style="width:0;height:1.5pt" o:hralign="center" o:hrstd="t" o:hr="t" fillcolor="#a0a0a0" stroked="f"/>
                        </w:pict>
                      </w:r>
                    </w:p>
                    <w:p w14:paraId="155DC5A6" w14:textId="77777777" w:rsidR="008917A7" w:rsidRPr="008917A7" w:rsidRDefault="008917A7" w:rsidP="008917A7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8. Testimonials</w:t>
                      </w:r>
                    </w:p>
                    <w:p w14:paraId="49742AA0" w14:textId="77777777" w:rsidR="008917A7" w:rsidRPr="008917A7" w:rsidRDefault="008917A7" w:rsidP="008917A7">
                      <w:pPr>
                        <w:numPr>
                          <w:ilvl w:val="0"/>
                          <w:numId w:val="7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Real or sample reviews from happy customers.</w:t>
                      </w:r>
                    </w:p>
                    <w:p w14:paraId="0894143F" w14:textId="77777777" w:rsidR="008917A7" w:rsidRPr="008917A7" w:rsidRDefault="008917A7" w:rsidP="008917A7">
                      <w:pPr>
                        <w:numPr>
                          <w:ilvl w:val="0"/>
                          <w:numId w:val="7"/>
                        </w:num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8917A7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  <w:t>Quote format: “Best chai latte in town! – Aisha S.”</w:t>
                      </w:r>
                    </w:p>
                    <w:p w14:paraId="426C76ED" w14:textId="360492C2" w:rsidR="006004BA" w:rsidRPr="00B3653D" w:rsidRDefault="006004BA" w:rsidP="006C56FB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561B2AED" w14:textId="77777777" w:rsidR="006004BA" w:rsidRPr="00B3653D" w:rsidRDefault="006004BA" w:rsidP="006004B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6B4AB537" w14:textId="77777777" w:rsidR="006004BA" w:rsidRPr="00B3653D" w:rsidRDefault="006004BA" w:rsidP="006004B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2C16E722" w14:textId="77777777" w:rsidR="006004BA" w:rsidRDefault="006004BA" w:rsidP="006004BA">
                      <w:pPr>
                        <w:rPr>
                          <w:rFonts w:ascii="Bahnschrift" w:hAnsi="Bahnschrift"/>
                          <w:color w:val="000000" w:themeColor="text1"/>
                          <w:lang w:val="en-US"/>
                        </w:rPr>
                      </w:pPr>
                    </w:p>
                    <w:p w14:paraId="05ADC96A" w14:textId="77777777" w:rsidR="006004BA" w:rsidRPr="00F33EF4" w:rsidRDefault="006004BA" w:rsidP="006004BA">
                      <w:pPr>
                        <w:rPr>
                          <w:rFonts w:ascii="Bahnschrift" w:hAnsi="Bahnschrif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hnschrift" w:hAnsi="Bahnschrift"/>
          <w:noProof/>
          <w:color w:val="6AA9BA"/>
          <w:sz w:val="44"/>
          <w:szCs w:val="44"/>
        </w:rPr>
        <w:drawing>
          <wp:anchor distT="0" distB="0" distL="114300" distR="114300" simplePos="0" relativeHeight="251687936" behindDoc="0" locked="0" layoutInCell="1" allowOverlap="1" wp14:anchorId="133AEE8F" wp14:editId="6F0625D2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28930" cy="57150"/>
            <wp:effectExtent l="0" t="0" r="0" b="0"/>
            <wp:wrapSquare wrapText="bothSides"/>
            <wp:docPr id="1482274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893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color w:val="6AA9BA"/>
          <w:sz w:val="44"/>
          <w:szCs w:val="44"/>
        </w:rPr>
        <w:t>2</w:t>
      </w:r>
      <w:r>
        <w:rPr>
          <w:rFonts w:ascii="Bahnschrift" w:hAnsi="Bahnschrift"/>
          <w:color w:val="6AA9BA"/>
          <w:sz w:val="44"/>
          <w:szCs w:val="44"/>
          <w:vertAlign w:val="superscript"/>
        </w:rPr>
        <w:t>nd</w:t>
      </w:r>
      <w:r>
        <w:rPr>
          <w:rFonts w:ascii="Bahnschrift" w:hAnsi="Bahnschrift"/>
          <w:color w:val="6AA9BA"/>
          <w:sz w:val="44"/>
          <w:szCs w:val="44"/>
        </w:rPr>
        <w:t xml:space="preserve"> </w:t>
      </w:r>
      <w:r w:rsidR="008917A7" w:rsidRPr="008917A7">
        <w:rPr>
          <w:rFonts w:ascii="Bahnschrift" w:hAnsi="Bahnschrift"/>
          <w:color w:val="808080" w:themeColor="background1" w:themeShade="80"/>
          <w:sz w:val="44"/>
          <w:szCs w:val="44"/>
          <w:lang w:val="en-US"/>
        </w:rPr>
        <w:t>Website Structure for Barakah Beans Coffee</w:t>
      </w:r>
    </w:p>
    <w:p w14:paraId="1D336146" w14:textId="674B746C" w:rsidR="002E5935" w:rsidRDefault="002E5935" w:rsidP="00412CAD"/>
    <w:p w14:paraId="229E41B1" w14:textId="39CE5E00" w:rsidR="002E5935" w:rsidRDefault="002E5935" w:rsidP="00412CAD"/>
    <w:p w14:paraId="505D4819" w14:textId="5CD42914" w:rsidR="002E5935" w:rsidRDefault="002E5935" w:rsidP="00412CAD"/>
    <w:p w14:paraId="19128E0B" w14:textId="4B92129F" w:rsidR="002E5935" w:rsidRDefault="002E5935" w:rsidP="00412CAD"/>
    <w:p w14:paraId="66853485" w14:textId="788D377F" w:rsidR="002E5935" w:rsidRDefault="002E5935" w:rsidP="00412CAD"/>
    <w:p w14:paraId="7B200D17" w14:textId="28F41326" w:rsidR="002E5935" w:rsidRDefault="002E5935" w:rsidP="00412CAD"/>
    <w:p w14:paraId="674CBB67" w14:textId="4E03DBB1" w:rsidR="002E5935" w:rsidRDefault="002E5935" w:rsidP="00412CAD"/>
    <w:p w14:paraId="683457F9" w14:textId="3B65D0F1" w:rsidR="0080024C" w:rsidRDefault="0080024C" w:rsidP="00412CAD"/>
    <w:p w14:paraId="4DCF5B8C" w14:textId="77777777" w:rsidR="0080024C" w:rsidRDefault="0080024C" w:rsidP="00412CAD"/>
    <w:p w14:paraId="0F5176EB" w14:textId="35441DC8" w:rsidR="0080024C" w:rsidRDefault="0080024C" w:rsidP="00412CAD"/>
    <w:p w14:paraId="4D791D99" w14:textId="06C977DE" w:rsidR="0080024C" w:rsidRDefault="0080024C" w:rsidP="00412CAD"/>
    <w:p w14:paraId="749FE3CE" w14:textId="62FAE538" w:rsidR="002E5935" w:rsidRDefault="002E5935" w:rsidP="00412CAD"/>
    <w:p w14:paraId="733BF1C7" w14:textId="18EEC163" w:rsidR="002E5935" w:rsidRDefault="002E5935" w:rsidP="00412CAD"/>
    <w:p w14:paraId="5D5ECDC0" w14:textId="0818EDF3" w:rsidR="002E5935" w:rsidRDefault="002E5935" w:rsidP="00412CAD">
      <w:pPr>
        <w:rPr>
          <w:rFonts w:ascii="Bahnschrift" w:hAnsi="Bahnschrift"/>
        </w:rPr>
      </w:pPr>
    </w:p>
    <w:p w14:paraId="0C65F597" w14:textId="444277B2" w:rsidR="00412CAD" w:rsidRDefault="00412CAD" w:rsidP="00412CAD">
      <w:pPr>
        <w:rPr>
          <w:rFonts w:ascii="Bahnschrift" w:hAnsi="Bahnschrift"/>
        </w:rPr>
      </w:pPr>
    </w:p>
    <w:p w14:paraId="6DF434E8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7DA12F91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5197EEB2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247C45BC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6BA8F631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432A5451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53296628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48994ED3" w14:textId="77777777" w:rsidR="00CD35F3" w:rsidRDefault="00CD35F3" w:rsidP="004B2818">
      <w:pPr>
        <w:rPr>
          <w:rFonts w:ascii="Bahnschrift" w:hAnsi="Bahnschrift"/>
          <w:color w:val="6AA9BA"/>
          <w:sz w:val="44"/>
          <w:szCs w:val="44"/>
        </w:rPr>
      </w:pPr>
    </w:p>
    <w:p w14:paraId="331DD1A8" w14:textId="3224CB55" w:rsidR="004B2818" w:rsidRPr="00C62593" w:rsidRDefault="00CD35F3" w:rsidP="004B2818">
      <w:pPr>
        <w:rPr>
          <w:rFonts w:ascii="Bahnschrift" w:hAnsi="Bahnschrift"/>
          <w:color w:val="808080" w:themeColor="background1" w:themeShade="80"/>
          <w:sz w:val="44"/>
          <w:szCs w:val="44"/>
        </w:rPr>
      </w:pPr>
      <w:r>
        <w:rPr>
          <w:rFonts w:ascii="Bahnschrift" w:hAnsi="Bahnschrift"/>
          <w:color w:val="6AA9BA"/>
          <w:sz w:val="44"/>
          <w:szCs w:val="44"/>
        </w:rPr>
        <w:lastRenderedPageBreak/>
        <w:t>3</w:t>
      </w:r>
      <w:r>
        <w:rPr>
          <w:rFonts w:ascii="Bahnschrift" w:hAnsi="Bahnschrift"/>
          <w:color w:val="6AA9BA"/>
          <w:sz w:val="44"/>
          <w:szCs w:val="44"/>
          <w:vertAlign w:val="superscript"/>
        </w:rPr>
        <w:t>rd</w:t>
      </w:r>
      <w:r w:rsidR="0044034C" w:rsidRPr="00840CEA">
        <w:rPr>
          <w:rFonts w:ascii="Bahnschrift" w:hAnsi="Bahnschrift"/>
          <w:color w:val="6AA9BA"/>
          <w:sz w:val="44"/>
          <w:szCs w:val="44"/>
        </w:rPr>
        <w:t xml:space="preserve"> </w:t>
      </w:r>
      <w:r w:rsidR="0044034C" w:rsidRPr="00C62593">
        <w:rPr>
          <w:rFonts w:ascii="Bahnschrift" w:hAnsi="Bahnschrift"/>
          <w:color w:val="808080" w:themeColor="background1" w:themeShade="80"/>
          <w:sz w:val="44"/>
          <w:szCs w:val="44"/>
        </w:rPr>
        <w:t>What</w:t>
      </w:r>
      <w:r w:rsidR="004B2818" w:rsidRPr="00C62593">
        <w:rPr>
          <w:rFonts w:ascii="Bahnschrift" w:hAnsi="Bahnschrift"/>
          <w:color w:val="808080" w:themeColor="background1" w:themeShade="80"/>
          <w:sz w:val="44"/>
          <w:szCs w:val="44"/>
        </w:rPr>
        <w:t xml:space="preserve"> business or organization you will be working with (or if you want to create your own</w:t>
      </w:r>
    </w:p>
    <w:p w14:paraId="7C1EA733" w14:textId="7D4A3090" w:rsidR="00B3653D" w:rsidRPr="00C62593" w:rsidRDefault="004B2818" w:rsidP="004B2818">
      <w:pPr>
        <w:rPr>
          <w:rFonts w:ascii="Bahnschrift" w:hAnsi="Bahnschrift"/>
          <w:color w:val="808080" w:themeColor="background1" w:themeShade="80"/>
          <w:sz w:val="44"/>
          <w:szCs w:val="44"/>
        </w:rPr>
      </w:pPr>
      <w:r w:rsidRPr="00C62593">
        <w:rPr>
          <w:rFonts w:ascii="Bahnschrift" w:hAnsi="Bahnschrift"/>
          <w:color w:val="808080" w:themeColor="background1" w:themeShade="80"/>
          <w:sz w:val="44"/>
          <w:szCs w:val="44"/>
        </w:rPr>
        <w:t>business to develop a system for, made up)</w:t>
      </w:r>
      <w:r w:rsidR="00A724FF" w:rsidRPr="00C62593">
        <w:rPr>
          <w:rFonts w:ascii="Bahnschrift" w:hAnsi="Bahnschrift"/>
          <w:color w:val="808080" w:themeColor="background1" w:themeShade="80"/>
          <w:sz w:val="44"/>
          <w:szCs w:val="44"/>
        </w:rPr>
        <w:t>:</w:t>
      </w:r>
    </w:p>
    <w:p w14:paraId="2DD737C1" w14:textId="292C5453" w:rsidR="00B3653D" w:rsidRDefault="004B2818" w:rsidP="00FD3D41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5E20A339" wp14:editId="5399628D">
            <wp:simplePos x="0" y="0"/>
            <wp:positionH relativeFrom="page">
              <wp:posOffset>3943350</wp:posOffset>
            </wp:positionH>
            <wp:positionV relativeFrom="paragraph">
              <wp:posOffset>284480</wp:posOffset>
            </wp:positionV>
            <wp:extent cx="3543300" cy="3448050"/>
            <wp:effectExtent l="0" t="0" r="0" b="0"/>
            <wp:wrapSquare wrapText="bothSides"/>
            <wp:docPr id="151918784" name="Picture 5" descr="A logo for a coffee 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8784" name="Picture 5" descr="A logo for a coffee shop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5E114008" wp14:editId="7768AFBB">
            <wp:simplePos x="0" y="0"/>
            <wp:positionH relativeFrom="page">
              <wp:posOffset>104775</wp:posOffset>
            </wp:positionH>
            <wp:positionV relativeFrom="paragraph">
              <wp:posOffset>290830</wp:posOffset>
            </wp:positionV>
            <wp:extent cx="3771900" cy="4905375"/>
            <wp:effectExtent l="0" t="0" r="0" b="9525"/>
            <wp:wrapSquare wrapText="bothSides"/>
            <wp:docPr id="875452423" name="Picture 4" descr="A screenshot of a magaz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2423" name="Picture 4" descr="A screenshot of a magazine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18" b="20529"/>
                    <a:stretch/>
                  </pic:blipFill>
                  <pic:spPr bwMode="auto">
                    <a:xfrm>
                      <a:off x="0" y="0"/>
                      <a:ext cx="3771900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C2B92" w14:textId="16F752B3" w:rsidR="00B3653D" w:rsidRDefault="00B3653D" w:rsidP="00FD3D41">
      <w:pPr>
        <w:rPr>
          <w:rFonts w:ascii="Bahnschrift" w:hAnsi="Bahnschrift"/>
          <w:b/>
          <w:bCs/>
        </w:rPr>
      </w:pPr>
    </w:p>
    <w:p w14:paraId="607DAFAE" w14:textId="6FEB28A3" w:rsidR="00B3653D" w:rsidRDefault="00B3653D" w:rsidP="00FD3D41">
      <w:pPr>
        <w:rPr>
          <w:rFonts w:ascii="Bahnschrift" w:hAnsi="Bahnschrift"/>
          <w:b/>
          <w:bCs/>
        </w:rPr>
      </w:pPr>
    </w:p>
    <w:p w14:paraId="628667BD" w14:textId="01195C87" w:rsidR="00B3653D" w:rsidRDefault="00B3653D" w:rsidP="00FD3D41">
      <w:pPr>
        <w:rPr>
          <w:rFonts w:ascii="Bahnschrift" w:hAnsi="Bahnschrift"/>
          <w:b/>
          <w:bCs/>
        </w:rPr>
      </w:pPr>
    </w:p>
    <w:p w14:paraId="07ACD2F5" w14:textId="6DD99139" w:rsidR="00B3653D" w:rsidRDefault="00B3653D" w:rsidP="00FD3D41">
      <w:pPr>
        <w:rPr>
          <w:rFonts w:ascii="Bahnschrift" w:hAnsi="Bahnschrift"/>
          <w:b/>
          <w:bCs/>
        </w:rPr>
      </w:pPr>
    </w:p>
    <w:p w14:paraId="1B1FA02A" w14:textId="1B840247" w:rsidR="00B3653D" w:rsidRDefault="00B3653D" w:rsidP="00FD3D41">
      <w:pPr>
        <w:rPr>
          <w:rFonts w:ascii="Bahnschrift" w:hAnsi="Bahnschrift"/>
          <w:b/>
          <w:bCs/>
        </w:rPr>
      </w:pPr>
    </w:p>
    <w:p w14:paraId="48337E68" w14:textId="790978AF" w:rsidR="00B3653D" w:rsidRDefault="00B3653D" w:rsidP="00FD3D41">
      <w:pPr>
        <w:rPr>
          <w:rFonts w:ascii="Bahnschrift" w:hAnsi="Bahnschrift"/>
          <w:b/>
          <w:bCs/>
        </w:rPr>
      </w:pPr>
    </w:p>
    <w:p w14:paraId="65862DFD" w14:textId="4CEB71DC" w:rsidR="00B3653D" w:rsidRDefault="00B3653D" w:rsidP="00FD3D41">
      <w:pPr>
        <w:rPr>
          <w:rFonts w:ascii="Bahnschrift" w:hAnsi="Bahnschrift"/>
          <w:b/>
          <w:bCs/>
        </w:rPr>
      </w:pPr>
    </w:p>
    <w:p w14:paraId="621295E6" w14:textId="139CD1E4" w:rsidR="00B3653D" w:rsidRDefault="00B3653D" w:rsidP="00FD3D41">
      <w:pPr>
        <w:rPr>
          <w:rFonts w:ascii="Bahnschrift" w:hAnsi="Bahnschrift"/>
          <w:b/>
          <w:bCs/>
        </w:rPr>
      </w:pPr>
    </w:p>
    <w:p w14:paraId="65ED12B9" w14:textId="6E179627" w:rsidR="00B3653D" w:rsidRDefault="00B3653D" w:rsidP="00FD3D41">
      <w:pPr>
        <w:rPr>
          <w:rFonts w:ascii="Bahnschrift" w:hAnsi="Bahnschrift"/>
          <w:b/>
          <w:bCs/>
        </w:rPr>
      </w:pPr>
    </w:p>
    <w:p w14:paraId="7BE291D2" w14:textId="5C011B0B" w:rsidR="00B3653D" w:rsidRDefault="00B3653D" w:rsidP="00FD3D41">
      <w:pPr>
        <w:rPr>
          <w:rFonts w:ascii="Bahnschrift" w:hAnsi="Bahnschrift"/>
          <w:b/>
          <w:bCs/>
        </w:rPr>
      </w:pPr>
    </w:p>
    <w:p w14:paraId="496A8E2A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08A0EFAA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0B98E227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48F761A8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69C03EEA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55A545D7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6A629D38" w14:textId="77777777" w:rsidR="00B3653D" w:rsidRDefault="00B3653D" w:rsidP="00FD3D41">
      <w:pPr>
        <w:rPr>
          <w:rFonts w:ascii="Bahnschrift" w:hAnsi="Bahnschrift"/>
          <w:b/>
          <w:bCs/>
        </w:rPr>
      </w:pPr>
    </w:p>
    <w:p w14:paraId="2AFE0907" w14:textId="34342F00" w:rsidR="00AE59E4" w:rsidRPr="00A34247" w:rsidRDefault="00AE59E4">
      <w:pPr>
        <w:rPr>
          <w:rFonts w:ascii="Bahnschrift" w:hAnsi="Bahnschrift"/>
          <w:color w:val="000000" w:themeColor="text1"/>
          <w:sz w:val="24"/>
          <w:szCs w:val="24"/>
        </w:rPr>
      </w:pPr>
    </w:p>
    <w:sectPr w:rsidR="00AE59E4" w:rsidRPr="00A34247" w:rsidSect="00537F53">
      <w:pgSz w:w="11884" w:h="16925"/>
      <w:pgMar w:top="567" w:right="1077" w:bottom="37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s706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Exotc350 Bd BT">
    <w:altName w:val="Calibri"/>
    <w:charset w:val="00"/>
    <w:family w:val="decorative"/>
    <w:pitch w:val="variable"/>
    <w:sig w:usb0="800000AF" w:usb1="1000204A" w:usb2="00000000" w:usb3="00000000" w:csb0="0000001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0844"/>
    <w:multiLevelType w:val="multilevel"/>
    <w:tmpl w:val="A41E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04D"/>
    <w:multiLevelType w:val="multilevel"/>
    <w:tmpl w:val="AA2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3D45"/>
    <w:multiLevelType w:val="multilevel"/>
    <w:tmpl w:val="90D2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81A3F"/>
    <w:multiLevelType w:val="hybridMultilevel"/>
    <w:tmpl w:val="251E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86337"/>
    <w:multiLevelType w:val="multilevel"/>
    <w:tmpl w:val="1164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10F04"/>
    <w:multiLevelType w:val="multilevel"/>
    <w:tmpl w:val="898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07DB3"/>
    <w:multiLevelType w:val="hybridMultilevel"/>
    <w:tmpl w:val="D2188C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65D22"/>
    <w:multiLevelType w:val="multilevel"/>
    <w:tmpl w:val="4F6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E4281"/>
    <w:multiLevelType w:val="multilevel"/>
    <w:tmpl w:val="183E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C2879"/>
    <w:multiLevelType w:val="multilevel"/>
    <w:tmpl w:val="ABFC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697745">
    <w:abstractNumId w:val="6"/>
  </w:num>
  <w:num w:numId="2" w16cid:durableId="1505779410">
    <w:abstractNumId w:val="2"/>
  </w:num>
  <w:num w:numId="3" w16cid:durableId="46419065">
    <w:abstractNumId w:val="7"/>
  </w:num>
  <w:num w:numId="4" w16cid:durableId="950747879">
    <w:abstractNumId w:val="8"/>
  </w:num>
  <w:num w:numId="5" w16cid:durableId="1480927292">
    <w:abstractNumId w:val="4"/>
  </w:num>
  <w:num w:numId="6" w16cid:durableId="1892106364">
    <w:abstractNumId w:val="9"/>
  </w:num>
  <w:num w:numId="7" w16cid:durableId="1849979226">
    <w:abstractNumId w:val="1"/>
  </w:num>
  <w:num w:numId="8" w16cid:durableId="1208253391">
    <w:abstractNumId w:val="5"/>
  </w:num>
  <w:num w:numId="9" w16cid:durableId="1116409296">
    <w:abstractNumId w:val="0"/>
  </w:num>
  <w:num w:numId="10" w16cid:durableId="1001278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E9"/>
    <w:rsid w:val="00020248"/>
    <w:rsid w:val="00060C43"/>
    <w:rsid w:val="000D5707"/>
    <w:rsid w:val="000E2736"/>
    <w:rsid w:val="000F3EE8"/>
    <w:rsid w:val="00114900"/>
    <w:rsid w:val="00146F6E"/>
    <w:rsid w:val="00165C79"/>
    <w:rsid w:val="00187DE1"/>
    <w:rsid w:val="001945BA"/>
    <w:rsid w:val="00251978"/>
    <w:rsid w:val="00277AE0"/>
    <w:rsid w:val="00283ABB"/>
    <w:rsid w:val="002B773C"/>
    <w:rsid w:val="002E5935"/>
    <w:rsid w:val="002F3918"/>
    <w:rsid w:val="00336DFE"/>
    <w:rsid w:val="00351B90"/>
    <w:rsid w:val="003704E9"/>
    <w:rsid w:val="00386B09"/>
    <w:rsid w:val="00400004"/>
    <w:rsid w:val="00412CAD"/>
    <w:rsid w:val="0044034C"/>
    <w:rsid w:val="00491929"/>
    <w:rsid w:val="004B2818"/>
    <w:rsid w:val="004D088C"/>
    <w:rsid w:val="00511E43"/>
    <w:rsid w:val="00531745"/>
    <w:rsid w:val="00537885"/>
    <w:rsid w:val="00537F53"/>
    <w:rsid w:val="00541C49"/>
    <w:rsid w:val="00566F06"/>
    <w:rsid w:val="0057419C"/>
    <w:rsid w:val="005A3BA0"/>
    <w:rsid w:val="005B0CCE"/>
    <w:rsid w:val="005E0230"/>
    <w:rsid w:val="006004BA"/>
    <w:rsid w:val="00613869"/>
    <w:rsid w:val="006A0956"/>
    <w:rsid w:val="006B198F"/>
    <w:rsid w:val="006C56FB"/>
    <w:rsid w:val="00706470"/>
    <w:rsid w:val="00757F92"/>
    <w:rsid w:val="007662BF"/>
    <w:rsid w:val="00775C08"/>
    <w:rsid w:val="007817D2"/>
    <w:rsid w:val="0079702D"/>
    <w:rsid w:val="007A17CC"/>
    <w:rsid w:val="0080024C"/>
    <w:rsid w:val="00840CEA"/>
    <w:rsid w:val="00847467"/>
    <w:rsid w:val="00847F2A"/>
    <w:rsid w:val="00854653"/>
    <w:rsid w:val="00855BD1"/>
    <w:rsid w:val="0087392D"/>
    <w:rsid w:val="00875A44"/>
    <w:rsid w:val="008917A7"/>
    <w:rsid w:val="008978EE"/>
    <w:rsid w:val="008A3E48"/>
    <w:rsid w:val="008B7573"/>
    <w:rsid w:val="008F139C"/>
    <w:rsid w:val="00900EDD"/>
    <w:rsid w:val="00904B52"/>
    <w:rsid w:val="00922087"/>
    <w:rsid w:val="0092485D"/>
    <w:rsid w:val="00935D83"/>
    <w:rsid w:val="00995FA8"/>
    <w:rsid w:val="009D40F9"/>
    <w:rsid w:val="00A03055"/>
    <w:rsid w:val="00A34247"/>
    <w:rsid w:val="00A3696F"/>
    <w:rsid w:val="00A43C01"/>
    <w:rsid w:val="00A56F99"/>
    <w:rsid w:val="00A724FF"/>
    <w:rsid w:val="00A91AB9"/>
    <w:rsid w:val="00AD6745"/>
    <w:rsid w:val="00AE41B6"/>
    <w:rsid w:val="00AE478F"/>
    <w:rsid w:val="00AE59E4"/>
    <w:rsid w:val="00AE72BE"/>
    <w:rsid w:val="00B05D38"/>
    <w:rsid w:val="00B206EE"/>
    <w:rsid w:val="00B3653D"/>
    <w:rsid w:val="00B45A1E"/>
    <w:rsid w:val="00B532EE"/>
    <w:rsid w:val="00B6570D"/>
    <w:rsid w:val="00BB4F9D"/>
    <w:rsid w:val="00C37822"/>
    <w:rsid w:val="00C62593"/>
    <w:rsid w:val="00C80AF5"/>
    <w:rsid w:val="00CC1FCC"/>
    <w:rsid w:val="00CC44C3"/>
    <w:rsid w:val="00CD35F3"/>
    <w:rsid w:val="00D075BC"/>
    <w:rsid w:val="00D51EC1"/>
    <w:rsid w:val="00D95A96"/>
    <w:rsid w:val="00D9604D"/>
    <w:rsid w:val="00DD6961"/>
    <w:rsid w:val="00DF2B59"/>
    <w:rsid w:val="00E25A6A"/>
    <w:rsid w:val="00E36341"/>
    <w:rsid w:val="00E46407"/>
    <w:rsid w:val="00E70A43"/>
    <w:rsid w:val="00EC263F"/>
    <w:rsid w:val="00ED0B50"/>
    <w:rsid w:val="00EF150E"/>
    <w:rsid w:val="00F14031"/>
    <w:rsid w:val="00F33EF4"/>
    <w:rsid w:val="00F346EA"/>
    <w:rsid w:val="00F440EA"/>
    <w:rsid w:val="00F67A77"/>
    <w:rsid w:val="00F75D86"/>
    <w:rsid w:val="00FA429A"/>
    <w:rsid w:val="00F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596F"/>
  <w15:chartTrackingRefBased/>
  <w15:docId w15:val="{F0427BE3-9DE0-4C7D-92BC-F217C310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2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0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206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than9902@live.seminolestate.ed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mailto:aramissattler@live.seminolestate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249333@live.seminolestate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hyperlink" Target="mailto:ve901029@live.seminolestate.ed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901029\Downloads\Aesthetic%20notes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932D7909F3C43BB19A9747C6E9DF6" ma:contentTypeVersion="10" ma:contentTypeDescription="Create a new document." ma:contentTypeScope="" ma:versionID="46a237d28c5ad216373e845a4b16859b">
  <xsd:schema xmlns:xsd="http://www.w3.org/2001/XMLSchema" xmlns:xs="http://www.w3.org/2001/XMLSchema" xmlns:p="http://schemas.microsoft.com/office/2006/metadata/properties" xmlns:ns3="8d3adae4-678f-47ae-b8f3-870cc082c943" targetNamespace="http://schemas.microsoft.com/office/2006/metadata/properties" ma:root="true" ma:fieldsID="e20c213a155b873a5d0bbaf830e8d4c4" ns3:_="">
    <xsd:import namespace="8d3adae4-678f-47ae-b8f3-870cc082c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adae4-678f-47ae-b8f3-870cc082c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3adae4-678f-47ae-b8f3-870cc082c943" xsi:nil="true"/>
  </documentManagement>
</p:properties>
</file>

<file path=customXml/itemProps1.xml><?xml version="1.0" encoding="utf-8"?>
<ds:datastoreItem xmlns:ds="http://schemas.openxmlformats.org/officeDocument/2006/customXml" ds:itemID="{7B91D06B-18C3-43D6-B02B-36412438A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484B1-4824-4E70-8D16-54FC10C1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adae4-678f-47ae-b8f3-870cc082c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D4CA7-F128-40B1-A5FB-01C5A4CB8A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F78A78-495A-446C-A0D5-C76F54BF47E6}">
  <ds:schemaRefs>
    <ds:schemaRef ds:uri="http://schemas.microsoft.com/office/2006/metadata/properties"/>
    <ds:schemaRef ds:uri="http://schemas.microsoft.com/office/infopath/2007/PartnerControls"/>
    <ds:schemaRef ds:uri="8d3adae4-678f-47ae-b8f3-870cc082c9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Aesthetic notes template 2</Template>
  <TotalTime>51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Francis</dc:creator>
  <cp:keywords/>
  <dc:description/>
  <cp:lastModifiedBy>Veronica Francis</cp:lastModifiedBy>
  <cp:revision>23</cp:revision>
  <cp:lastPrinted>2025-06-16T17:35:00Z</cp:lastPrinted>
  <dcterms:created xsi:type="dcterms:W3CDTF">2025-06-19T15:11:00Z</dcterms:created>
  <dcterms:modified xsi:type="dcterms:W3CDTF">2025-06-19T16:01:00Z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0x01010096D932D7909F3C43BB19A9747C6E9DF6</vt:lpwstr>
  </property>
</Properties>
</file>